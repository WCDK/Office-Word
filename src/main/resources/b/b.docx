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?>

<Relationships xmlns="http://schemas.openxmlformats.org/package/2006/relationships">
  <Relationship Type="http://schemas.openxmlformats.org/officeDocument/2006/relationships/extended-properties" Target="docProps/app.xml" Id="rId3"></Relationship>
  <Relationship Type="http://schemas.openxmlformats.org/package/2006/relationships/metadata/core-properties" Target="docProps/core.xml" Id="rId2"></Relationship>
  <Relationship Type="http://schemas.openxmlformats.org/officeDocument/2006/relationships/custom-properties" Target="docProps/custom.xml" Id="rId4"></Relationship>
  <Relationship Type="http://schemas.openxmlformats.org/officeDocument/2006/relationships/officeDocument" Target="word/document.xml" Id="rId1"></Relationship>
</Relationships>

</file>

<file path=word/document.xml><?xml version="1.0" encoding="utf-8"?>
<w:document xmlns:o="urn:schemas-microsoft-com:office:office" xmlns:am3d="http://schemas.microsoft.com/office/drawing/2017/model3d" xmlns:w10="urn:schemas-microsoft-com:office:word" xmlns:cx1="http://schemas.microsoft.com/office/drawing/2015/9/8/chartex" xmlns:w16="http://schemas.microsoft.com/office/word/2018/wordml" xmlns:cx2="http://schemas.microsoft.com/office/drawing/2015/10/21/chartex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xmlns:v="urn:schemas-microsoft-com:vml" xmlns:wp="http://schemas.openxmlformats.org/drawingml/2006/wordprocessingDrawing" xmlns:w16sdtdh="http://schemas.microsoft.com/office/word/2020/wordml/sdtdatahash" xmlns:mc="http://schemas.openxmlformats.org/markup-compatibility/2006" xmlns:aink="http://schemas.microsoft.com/office/drawing/2016/ink" xmlns:m="http://schemas.openxmlformats.org/officeDocument/2006/math" xmlns:wps="http://schemas.microsoft.com/office/word/2010/wordprocessingShape" xmlns:wpi="http://schemas.microsoft.com/office/word/2010/wordprocessingInk" xmlns:wpg="http://schemas.microsoft.com/office/word/2010/wordprocessingGroup" xmlns:wne="http://schemas.microsoft.com/office/word/2006/wordml" xmlns:w16cex="http://schemas.microsoft.com/office/word/2018/wordml/cex" xmlns:cx="http://schemas.microsoft.com/office/drawing/2014/chartex" xmlns:w16se="http://schemas.microsoft.com/office/word/2015/wordml/symex" xmlns:wpc="http://schemas.microsoft.com/office/word/2010/wordprocessingCanvas" xmlns:w16cid="http://schemas.microsoft.com/office/word/2016/wordml/cid" xmlns:cx5="http://schemas.microsoft.com/office/drawing/2016/5/11/chartex" xmlns:cx6="http://schemas.microsoft.com/office/drawing/2016/5/12/chartex" xmlns:wp14="http://schemas.microsoft.com/office/word/2010/wordprocessingDrawing" xmlns:cx3="http://schemas.microsoft.com/office/drawing/2016/5/9/chartex" xmlns:cx4="http://schemas.microsoft.com/office/drawing/2016/5/10/chartex" xmlns:cx7="http://schemas.microsoft.com/office/drawing/2016/5/13/chartex" xmlns:cx8="http://schemas.microsoft.com/office/drawing/2016/5/14/chartex" mc="w14 w15 w16se w16cid w16 w16cex w16sdtdh wp14">
  <w:body>
    <w:p>
      <w:pPr>
        <w:rPr>
          <w:rFonts w:eastAsiaTheme="minorEastAsia" w:hint="eastAsia"/>
          <w:lang w:eastAsia="zh-CN"/>
          <w:color w:val="FF0000"/>
        </w:rPr>
        <w:jc w:val="center"/>
        <w:color w:val="FF0000"/>
        <w:pStyle w:val="2"/>
        <w:bidi w:val="0"/>
        <w:ind w:hanging="1151" w:left="1151" w:firstLineChars="0"/>
      </w:pPr>
      <w:r>
        <w:rPr>
          <w:rFonts w:eastAsiaTheme="minorEastAsia" w:hint="eastAsia"/>
          <w:lang w:eastAsia="zh-CN"/>
          <w:color w:val="FF0000"/>
        </w:rPr>
        <w:t>test001</w:t>
      </w:r>
    </w:p>
    <w:p>
      <w:pPr>
        <w:rPr>
          <w:rFonts w:eastAsiaTheme="minorEastAsia" w:hint="eastAsia"/>
          <w:lang w:eastAsia="zh-CN"/>
          <w:color w:val="FF0000"/>
        </w:rPr>
        <w:jc w:val="center"/>
        <w:color w:val="FF0000"/>
        <w:pStyle w:val="3"/>
        <w:bidi w:val="0"/>
        <w:ind w:hanging="1151" w:left="1151" w:firstLineChars="0"/>
      </w:pPr>
      <w:r>
        <w:rPr>
          <w:rFonts w:eastAsiaTheme="minorEastAsia" w:hint="eastAsia"/>
          <w:lang w:eastAsia="zh-CN"/>
          <w:color w:val="FF0000"/>
        </w:rPr>
        <w:t>test001</w:t>
      </w:r>
    </w:p>
    <w:sectPr>
      <w:pgSz w:h="16838" w:w="11906"/>
      <w:pgMar w:gutter="0" w:header="851" w:top="1440" w:bottom="1440" w:footer="992" w:left="1800" w:right="1800"/>
      <w:cols w:space="425"/>
      <w:docGrid w:type="lines" w:linePitch="312"/>
    </w:sectPr>
  </w:body>
</w:document>
</file>

<file path=word/endnotes.xml><?xml version="1.0" encoding="utf-8"?>
<w:endnotes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="http://schemas.openxmlformats.org/wordprocessingml/2006/main" xmlns:wps="http://schemas.microsoft.com/office/word/2010/wordprocessingShape" xmlns:w16cid="http://schemas.microsoft.com/office/word/2016/wordml/cid" mc:Ignorable="w14 w15 w16se w16cid w16 w16cex w16sdtdh wp14">
  <w:endnote w:type="separator" w:id="-1">
    <w:p w14:paraId="7629DD5C" w14:textId="77777777" w:rsidR="008C78C6" w:rsidRDefault="008C78C6" w:rsidP="00683A1F">
      <w:r>
        <w:separator/>
      </w:r>
    </w:p>
  </w:endnote>
  <w:endnote w:type="continuationSeparator" w:id="0">
    <w:p w14:paraId="0097CC0C" w14:textId="77777777" w:rsidR="008C78C6" w:rsidRDefault="008C78C6" w:rsidP="0068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="http://schemas.openxmlformats.org/wordprocessingml/2006/main" xmlns:wps="http://schemas.microsoft.com/office/word/2010/wordprocessingShape" xmlns:w16cid="http://schemas.microsoft.com/office/word/2016/wordml/cid" mc:Ignorable="w14 w15 w16se w16cid w16 w16cex w16sdtdh wp14">
  <w:footnote w:type="separator" w:id="-1">
    <w:p w14:paraId="1C05461D" w14:textId="77777777" w:rsidR="008C78C6" w:rsidRDefault="008C78C6" w:rsidP="00683A1F">
      <w:r>
        <w:separator/>
      </w:r>
    </w:p>
  </w:footnote>
  <w:footnote w:type="continuationSeparator" w:id="0">
    <w:p w14:paraId="1745D1DA" w14:textId="77777777" w:rsidR="008C78C6" w:rsidRDefault="008C78C6" w:rsidP="00683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F3A387"/>
    <w:multiLevelType w:val="multilevel"/>
    <w:tmpl w:val="85F3A38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2OTMyNGMyN2EzYzcxNDNmMDdlYzA4ZmI3ZmEyMmYifQ=="/>
  </w:docVars>
  <w:rsids>
    <w:rsidRoot w:val="007963E7"/>
    <w:rsid w:val="000C1F17"/>
    <w:rsid w:val="00172E78"/>
    <w:rsid w:val="005D58AA"/>
    <w:rsid w:val="00691671"/>
    <w:rsid w:val="007963E7"/>
    <w:rsid w:val="0092456D"/>
    <w:rsid w:val="00E960D5"/>
    <w:rsid w:val="02005B8D"/>
    <w:rsid w:val="02CF7A3A"/>
    <w:rsid w:val="04025BED"/>
    <w:rsid w:val="048A44A4"/>
    <w:rsid w:val="05CC64B2"/>
    <w:rsid w:val="0AA55524"/>
    <w:rsid w:val="0BB466AD"/>
    <w:rsid w:val="0C5267CC"/>
    <w:rsid w:val="20B87907"/>
    <w:rsid w:val="297230D5"/>
    <w:rsid w:val="2AC653A0"/>
    <w:rsid w:val="2EB536D8"/>
    <w:rsid w:val="2F297C48"/>
    <w:rsid w:val="2F776BDF"/>
    <w:rsid w:val="317231D6"/>
    <w:rsid w:val="33631954"/>
    <w:rsid w:val="36541A28"/>
    <w:rsid w:val="3E3F2637"/>
    <w:rsid w:val="3EF913BF"/>
    <w:rsid w:val="402D7572"/>
    <w:rsid w:val="411B386E"/>
    <w:rsid w:val="42E44134"/>
    <w:rsid w:val="45BE6A5C"/>
    <w:rsid w:val="49A14B2D"/>
    <w:rsid w:val="4A7D10F6"/>
    <w:rsid w:val="506F6FD3"/>
    <w:rsid w:val="58434C6D"/>
    <w:rsid w:val="59ED3A77"/>
    <w:rsid w:val="5BFB631F"/>
    <w:rsid w:val="5E420235"/>
    <w:rsid w:val="65ED4F2A"/>
    <w:rsid w:val="67B657F0"/>
    <w:rsid w:val="6CB06CB1"/>
    <w:rsid w:val="6F3516F0"/>
    <w:rsid w:val="6F8D32DA"/>
    <w:rsid w:val="706978A3"/>
    <w:rsid w:val="70950698"/>
    <w:rsid w:val="734D525A"/>
    <w:rsid w:val="74542618"/>
    <w:rsid w:val="7758241F"/>
    <w:rsid w:val="781C4BF4"/>
    <w:rsid w:val="7E0E1A8A"/>
    <w:rsid w:val="7F16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psCustomData="http://www.wps.cn/officeDocument/2013/wpsCustomData" xmlns:mc="http://schemas.openxmlformats.org/markup-compatibility/2006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xmlns:m="http://schemas.openxmlformats.org/officeDocument/2006/math" xmlns:o="urn:schemas-microsoft-com:office:office" mc:Ignorable="w14">
  <w:docDefaults>
    <w:rPrDefault>
      <w:rPr>
        <w:rFonts w:eastAsiaTheme="minorEastAsia" w:hAnsiTheme="minorHAnsi" w:cstheme="minorBidi" w:asciiTheme="minorHAnsi"/>
      </w:rPr>
    </w:rPrDefault>
    <w:pPrDefault/>
  </w:docDefaults>
  <w:latentStyles w:defUIPriority="99" w:defLockedState="0" w:count="260" w:defSemiHidden="1" w:defQFormat="0" w:defUnhideWhenUsed="1">
    <w:lsdException w:unhideWhenUsed="0" w:uiPriority="0" w:semiHidden="0" w:name="Normal" w:qFormat="1"/>
    <w:lsdException w:unhideWhenUsed="0" w:uiPriority="9" w:semiHidden="0" w:name="heading 1" w:qFormat="1"/>
    <w:lsdException w:uiPriority="9" w:semiHidden="0" w:name="heading 2" w:qFormat="1"/>
    <w:lsdException w:uiPriority="9" w:name="heading 3" w:qFormat="1"/>
    <w:lsdException w:uiPriority="9" w:name="heading 4" w:qFormat="1"/>
    <w:lsdException w:uiPriority="9" w:name="heading 5" w:qFormat="1"/>
    <w:lsdException w:uiPriority="9" w:name="heading 6" w:qFormat="1"/>
    <w:lsdException w:uiPriority="9" w:name="heading 7" w:qFormat="1"/>
    <w:lsdException w:uiPriority="9" w:name="heading 8" w:qFormat="1"/>
    <w:lsdException w:uiPriority="9" w:name="heading 9" w:qFormat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35" w:name="caption" w:qFormat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 w:qFormat="1"/>
    <w:lsdException w:uiPriority="99" w:name="Closing"/>
    <w:lsdException w:uiPriority="99" w:name="Signature"/>
    <w:lsdException w:uiPriority="1" w:name="Default Paragraph Font" w:qFormat="1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 w:qFormat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 w:qFormat="1"/>
    <w:lsdException w:uiPriority="99" w:name="FollowedHyperlink"/>
    <w:lsdException w:unhideWhenUsed="0" w:uiPriority="22" w:semiHidden="0" w:name="Strong" w:qFormat="1"/>
    <w:lsdException w:unhideWhenUsed="0" w:uiPriority="20" w:semiHidden="0" w:name="Emphasis" w:qFormat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 w:qFormat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styleId="1" w:default="1">
    <w:name w:val="Normal"/>
    <w:qFormat/>
    <w:uiPriority w:val="0"/>
    <w:pPr>
      <w:widowControl w:val="0"/>
      <w:jc w:val="both"/>
    </w:pPr>
    <w:rPr>
      <w:rFonts w:eastAsiaTheme="minorEastAsia" w:hAnsiTheme="minorHAnsi" w:cstheme="minorBidi" w:asciiTheme="minorHAns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Autospacing="0" w:line="576" w:afterLines="0" w:beforeLines="0" w:afterAutospacing="0" w:after="330" w:before="34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Autospacing="0" w:line="413" w:afterLines="0" w:beforeLines="0" w:afterAutospacing="0" w:after="260" w:before="260" w:lineRule="auto"/>
      <w:outlineLvl w:val="1"/>
    </w:pPr>
    <w:rPr>
      <w:rFonts w:ascii="Arial" w:eastAsia="黑体" w:hAnsi="Arial"/>
      <w:b/>
      <w:sz w:val="32"/>
    </w:rPr>
  </w:style>
  <w:style w:type="character" w:styleId="6" w:default="1">
    <w:name w:val="Default Paragraph Font"/>
    <w:semiHidden/>
    <w:unhideWhenUsed/>
    <w:qFormat/>
    <w:uiPriority w:val="1"/>
  </w:style>
  <w:style w:type="table" w:styleId="4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space="0" w:color="auto" w:val="single" w:sz="4"/>
        <w:left w:space="0" w:color="auto" w:val="single" w:sz="4"/>
        <w:bottom w:space="0" w:color="auto" w:val="single" w:sz="4"/>
        <w:right w:space="0" w:color="auto" w:val="single" w:sz="4"/>
        <w:insideH w:space="0" w:color="auto" w:val="single" w:sz="4"/>
        <w:insideV w:space="0" w:color="auto" w:val="single" w:sz="4"/>
      </w:tblBorders>
    </w:tbl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mc="http://schemas.openxmlformats.org/markup-compatibility/2006" xmlns:w="http://schemas.openxmlformats.org/wordprocessingml/2006/main" xmlns:w16cex="http://schemas.microsoft.com/office/word/2018/wordml/cex" xmlns:w15="http://schemas.microsoft.com/office/word/2012/wordml" xmlns:w16se="http://schemas.microsoft.com/office/word/2015/wordml/symex" xmlns:w14="http://schemas.microsoft.com/office/word/2010/wordml" xmlns:w16="http://schemas.microsoft.com/office/word/2018/wordml" xmlns:w16sdtdh="http://schemas.microsoft.com/office/word/2020/wordml/sdtdatahash" xmlns:w16cid="http://schemas.microsoft.com/office/word/2016/wordml/cid" mc:Ignorable="w14 w15 w16se w16cid w16 w16cex w16sdtdh">
  <w:optimizeForBrowser/>
  <w:allowPNG/>
</w:webSettings>
</file>

<file path=word/_rels/document.xml.rels><?xml version="1.0" encoding="UTF-8"?>

<Relationships xmlns="http://schemas.openxmlformats.org/package/2006/relationships">
  <Relationship Type="http://schemas.openxmlformats.org/officeDocument/2006/relationships/styles" Target="styles.xml" Id="rId1"></Relationship>
  <Relationship Type="http://schemas.openxmlformats.org/officeDocument/2006/relationships/settings" Target="settings.xml" Id="rId2"></Relationship>
  <Relationship Type="http://schemas.openxmlformats.org/officeDocument/2006/relationships/webSettings" Target="webSettings.xml" Id="rId3"></Relationship>
  <Relationship Type="http://schemas.openxmlformats.org/officeDocument/2006/relationships/footnotes" Target="footnotes.xml" Id="rId4"></Relationship>
  <Relationship Type="http://schemas.openxmlformats.org/officeDocument/2006/relationships/endnotes" Target="endnotes.xml" Id="rId5"></Relationship>
  <Relationship Type="http://schemas.openxmlformats.org/officeDocument/2006/relationships/fontTable" Target="fontTable.xml" Id="rId6"></Relationship>
  <Relationship Type="http://schemas.openxmlformats.org/officeDocument/2006/relationships/theme" Target="theme/theme1.xml" Id="rId7"></Relationship>
  <Relationship Type="http://schemas.openxmlformats.org/officeDocument/2006/relationships/numbering" Target="numbering.xml" Id="rId8"></Relationship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0" ang="540000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0" ang="5400000"/>
        </a:gradFill>
      </a:fillStyleLst>
      <a:lnStyleLst>
        <a:ln cmpd="sng" cap="flat" w="6350" algn="ctr">
          <a:solidFill>
            <a:schemeClr val="phClr"/>
          </a:solidFill>
          <a:prstDash val="solid"/>
          <a:miter lim="800000"/>
        </a:ln>
        <a:ln cmpd="sng" cap="flat" w="12700" algn="ctr">
          <a:solidFill>
            <a:schemeClr val="phClr"/>
          </a:solidFill>
          <a:prstDash val="solid"/>
          <a:miter lim="800000"/>
        </a:ln>
        <a:ln cmpd="sng" cap="flat" w="19050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0" dist="19050" dir="5400000" blurRad="571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0" ang="540000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null</Template>
  <Pages>0</Pages>
  <Words>14</Words>
  <Characters>7</Characters>
  <Lines>0</Lines>
  <Paragraphs>0</Paragraphs>
  <TotalTime>0</TotalTime>
  <ScaleCrop>false</ScaleCrop>
  <LinksUpToDate>false</LinksUpToDate>
  <CharactersWithSpaces>7</CharactersWithSpaces>
  <Application>WCDK OPEN OFFICE</Application>
  <DocSecurity>0</DocSecurity>
</Properties>
</file>

<file path=docProps/core.xml><?xml version="1.0" encoding="utf-8"?>
<cp:coreProperties xmlns:dcterms="http://purl.org/dc/terms/" xmlns:dcmitype="http://purl.org/dc/dcmitype/" xmlns:cp="http://schemas.openxmlformats.org/package/2006/metadata/core-properties" xmlns:dc="http://purl.org/dc/elements/1.1/" xmlns:xsi="http://www.w3.org/2001/XMLSchema-instance">
  <dcterms:created xsi:type="dcterms:W3CDTF">2023-09-04T16:31:43Z</dcterms:created>
  <dc:creator>WCDK</dc:creator>
  <cp:lastModifiedBy>WCDK</cp:lastModifiedBy>
  <dcterms:modified xsi:type="dcterms:W3CDTF">2023-09-04T16:31:43Z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1">
    <vt:lpwstr xmlns="">2052-11.1.0.12132</vt:lpwstr>
  </property>
  <property fmtid="{D5CDD505-2E9C-101B-9397-08002B2CF9AE}" name="ICV" pid="2">
    <vt:lpwstr xmlns="">6E3A6E7992FF46D8A6CD25090CB6CA05</vt:lpwstr>
  </property>
</Properties>
</file>